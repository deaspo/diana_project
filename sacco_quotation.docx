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13"/>
        <w:gridCol w:w="712"/>
        <w:gridCol w:w="12"/>
        <w:gridCol w:w="1618"/>
        <w:gridCol w:w="2343"/>
        <w:gridCol w:w="169"/>
        <w:gridCol w:w="783"/>
        <w:gridCol w:w="668"/>
        <w:gridCol w:w="1442"/>
      </w:tblGrid>
      <w:tr w:rsidR="006F3C33" w:rsidRPr="008D1B4A" w14:paraId="1C2D39E8" w14:textId="77777777">
        <w:trPr>
          <w:trHeight w:val="1440"/>
          <w:jc w:val="center"/>
        </w:trPr>
        <w:tc>
          <w:tcPr>
            <w:tcW w:w="6467" w:type="dxa"/>
            <w:gridSpan w:val="6"/>
            <w:shd w:val="clear" w:color="auto" w:fill="FFFFFF"/>
            <w:tcMar>
              <w:top w:w="0" w:type="dxa"/>
            </w:tcMar>
            <w:vAlign w:val="bottom"/>
          </w:tcPr>
          <w:p w14:paraId="56F4F23D" w14:textId="77777777" w:rsidR="006F3C33" w:rsidRDefault="00721898" w:rsidP="006F3C33">
            <w:pPr>
              <w:pStyle w:val="Heading1"/>
            </w:pPr>
            <w:r>
              <w:rPr>
                <w:noProof/>
              </w:rPr>
              <w:pict w14:anchorId="356B0509">
                <v:rect id="_x0000_s1068" style="position:absolute;margin-left:-23.75pt;margin-top:-18pt;width:7in;height:9in;flip:y;z-index:-251658240" filled="f" fillcolor="#f9faf0" strokecolor="#4b7b8a [2404]" strokeweight="2.5pt">
                  <v:fill rotate="t"/>
                  <v:stroke linestyle="thickThin"/>
                </v:rect>
              </w:pict>
            </w:r>
            <w:r w:rsidR="0042680A">
              <w:t>Quote</w:t>
            </w:r>
          </w:p>
        </w:tc>
        <w:tc>
          <w:tcPr>
            <w:tcW w:w="2893" w:type="dxa"/>
            <w:gridSpan w:val="3"/>
            <w:shd w:val="clear" w:color="auto" w:fill="FFFFFF"/>
            <w:vAlign w:val="center"/>
          </w:tcPr>
          <w:p w14:paraId="0DFDF03F" w14:textId="77777777" w:rsidR="006F3C33" w:rsidRPr="008D1B4A" w:rsidRDefault="006F3C33" w:rsidP="008D1B4A">
            <w:pPr>
              <w:pStyle w:val="DateandNumber"/>
            </w:pPr>
            <w:r w:rsidRPr="008D1B4A">
              <w:t xml:space="preserve">Date: </w:t>
            </w:r>
            <w:sdt>
              <w:sdtPr>
                <w:id w:val="631673555"/>
                <w:placeholder>
                  <w:docPart w:val="8076F197F6714126B2A2B391E0C96CF3"/>
                </w:placeholder>
                <w:date w:fullDate="2016-1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11BCD">
                  <w:t>11/6/2016</w:t>
                </w:r>
              </w:sdtContent>
            </w:sdt>
          </w:p>
          <w:p w14:paraId="61F64B72" w14:textId="77777777" w:rsidR="00D7115F" w:rsidRPr="008D1B4A" w:rsidRDefault="0042680A" w:rsidP="008D1B4A">
            <w:pPr>
              <w:pStyle w:val="DateandNumber"/>
            </w:pPr>
            <w:r w:rsidRPr="008D1B4A">
              <w:t>Invoice</w:t>
            </w:r>
            <w:r w:rsidR="00D7115F" w:rsidRPr="008D1B4A">
              <w:t xml:space="preserve"> # </w:t>
            </w:r>
            <w:sdt>
              <w:sdtPr>
                <w:id w:val="631673558"/>
                <w:placeholder>
                  <w:docPart w:val="43CA1C302EA447A1B83F18F13F2F690A"/>
                </w:placeholder>
              </w:sdtPr>
              <w:sdtEndPr/>
              <w:sdtContent>
                <w:r w:rsidR="00A11BCD">
                  <w:t>002</w:t>
                </w:r>
              </w:sdtContent>
            </w:sdt>
          </w:p>
          <w:p w14:paraId="40B934D9" w14:textId="77777777" w:rsidR="00D7115F" w:rsidRPr="008D1B4A" w:rsidRDefault="0042680A" w:rsidP="008D1B4A">
            <w:pPr>
              <w:pStyle w:val="DateandNumber"/>
            </w:pPr>
            <w:r w:rsidRPr="008D1B4A">
              <w:t xml:space="preserve">Expiration Date: </w:t>
            </w:r>
            <w:sdt>
              <w:sdtPr>
                <w:id w:val="631673560"/>
                <w:placeholder>
                  <w:docPart w:val="0B02632E9C5D4526B22A16D17FD2B19C"/>
                </w:placeholder>
                <w:date w:fullDate="2016-1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11BCD">
                  <w:t>11/30/2016</w:t>
                </w:r>
              </w:sdtContent>
            </w:sdt>
          </w:p>
        </w:tc>
      </w:tr>
      <w:tr w:rsidR="00004CBD" w:rsidRPr="000E042A" w14:paraId="11D01A53" w14:textId="77777777" w:rsidTr="008D1B4A">
        <w:trPr>
          <w:trHeight w:val="2088"/>
          <w:jc w:val="center"/>
        </w:trPr>
        <w:tc>
          <w:tcPr>
            <w:tcW w:w="2325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</w:tcPr>
          <w:sdt>
            <w:sdtPr>
              <w:id w:val="629898825"/>
              <w:placeholder>
                <w:docPart w:val="FCE78807DFE74453AC0BE5D2584BBC07"/>
              </w:placeholder>
            </w:sdtPr>
            <w:sdtEndPr/>
            <w:sdtContent>
              <w:p w14:paraId="0E13414A" w14:textId="77777777" w:rsidR="008D1B4A" w:rsidRPr="008D1B4A" w:rsidRDefault="00A11BCD" w:rsidP="008D1B4A">
                <w:pPr>
                  <w:pStyle w:val="leftalignedtext"/>
                </w:pPr>
                <w:r>
                  <w:t>@deaspo studios inc.</w:t>
                </w:r>
              </w:p>
            </w:sdtContent>
          </w:sdt>
          <w:sdt>
            <w:sdtPr>
              <w:id w:val="629898853"/>
              <w:placeholder>
                <w:docPart w:val="37C0D71631C242AFB1A58262F6E6ACEC"/>
              </w:placeholder>
            </w:sdtPr>
            <w:sdtEndPr/>
            <w:sdtContent>
              <w:p w14:paraId="13BC7CB7" w14:textId="77777777" w:rsidR="008D1B4A" w:rsidRPr="008D1B4A" w:rsidRDefault="00A11BCD" w:rsidP="008D1B4A">
                <w:pPr>
                  <w:pStyle w:val="leftalignedtext"/>
                </w:pPr>
                <w:r>
                  <w:t>Nairobi, Kenya</w:t>
                </w:r>
              </w:p>
            </w:sdtContent>
          </w:sdt>
          <w:sdt>
            <w:sdtPr>
              <w:id w:val="629898855"/>
              <w:placeholder>
                <w:docPart w:val="7D3BFEFD71BE4A1C9D0B97920B5BCC84"/>
              </w:placeholder>
            </w:sdtPr>
            <w:sdtEndPr/>
            <w:sdtContent>
              <w:p w14:paraId="4109413C" w14:textId="16DCB2C6" w:rsidR="008D1B4A" w:rsidRPr="008D1B4A" w:rsidRDefault="00A11BCD" w:rsidP="008D1B4A">
                <w:pPr>
                  <w:pStyle w:val="leftalignedtext"/>
                </w:pPr>
                <w:r>
                  <w:t>+25</w:t>
                </w:r>
                <w:r w:rsidR="00721898">
                  <w:t>47</w:t>
                </w:r>
                <w:bookmarkStart w:id="0" w:name="_GoBack"/>
                <w:bookmarkEnd w:id="0"/>
                <w:r>
                  <w:t>34544704</w:t>
                </w:r>
              </w:p>
            </w:sdtContent>
          </w:sdt>
          <w:sdt>
            <w:sdtPr>
              <w:id w:val="629898859"/>
              <w:placeholder>
                <w:docPart w:val="E3A8B122E84547E49F56D389B6A80453"/>
              </w:placeholder>
            </w:sdtPr>
            <w:sdtEndPr/>
            <w:sdtContent>
              <w:p w14:paraId="1B1882F3" w14:textId="77777777" w:rsidR="00004CBD" w:rsidRDefault="00A11BCD" w:rsidP="008D1B4A">
                <w:pPr>
                  <w:pStyle w:val="leftalignedtext"/>
                </w:pPr>
                <w:r>
                  <w:t>info@deaspostudios.com</w:t>
                </w:r>
              </w:p>
            </w:sdtContent>
          </w:sdt>
        </w:tc>
        <w:tc>
          <w:tcPr>
            <w:tcW w:w="4925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p w14:paraId="16646A30" w14:textId="77777777" w:rsidR="00004CBD" w:rsidRDefault="00004CBD" w:rsidP="00FF2F43">
            <w:pPr>
              <w:pStyle w:val="headingright"/>
            </w:pPr>
            <w:r>
              <w:t>To</w:t>
            </w:r>
          </w:p>
        </w:tc>
        <w:tc>
          <w:tcPr>
            <w:tcW w:w="211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sdt>
            <w:sdtPr>
              <w:id w:val="629898869"/>
              <w:placeholder>
                <w:docPart w:val="0263A8AAA68544CA80CE15837761AB31"/>
              </w:placeholder>
              <w:showingPlcHdr/>
            </w:sdtPr>
            <w:sdtEndPr/>
            <w:sdtContent>
              <w:p w14:paraId="254A78F9" w14:textId="77777777" w:rsidR="008D1B4A" w:rsidRPr="008D1B4A" w:rsidRDefault="008D1B4A" w:rsidP="008D1B4A">
                <w:pPr>
                  <w:pStyle w:val="rightalignedtext"/>
                </w:pPr>
                <w:r w:rsidRPr="008D1B4A">
                  <w:t>[Name]</w:t>
                </w:r>
              </w:p>
            </w:sdtContent>
          </w:sdt>
          <w:sdt>
            <w:sdtPr>
              <w:id w:val="629898871"/>
              <w:placeholder>
                <w:docPart w:val="E70DF3EC89714AC98D5F6E38913158AB"/>
              </w:placeholder>
              <w:showingPlcHdr/>
            </w:sdtPr>
            <w:sdtEndPr/>
            <w:sdtContent>
              <w:p w14:paraId="350FB183" w14:textId="77777777" w:rsidR="008D1B4A" w:rsidRPr="008D1B4A" w:rsidRDefault="008D1B4A" w:rsidP="008D1B4A">
                <w:pPr>
                  <w:pStyle w:val="rightalignedtext"/>
                </w:pPr>
                <w:r w:rsidRPr="008D1B4A">
                  <w:t>[Company Name]</w:t>
                </w:r>
              </w:p>
            </w:sdtContent>
          </w:sdt>
          <w:sdt>
            <w:sdtPr>
              <w:id w:val="629898873"/>
              <w:placeholder>
                <w:docPart w:val="F9496430B4214F1E99C917598F5E1DB4"/>
              </w:placeholder>
              <w:showingPlcHdr/>
            </w:sdtPr>
            <w:sdtEndPr/>
            <w:sdtContent>
              <w:p w14:paraId="3619CC40" w14:textId="77777777" w:rsidR="008D1B4A" w:rsidRPr="008D1B4A" w:rsidRDefault="008D1B4A" w:rsidP="008D1B4A">
                <w:pPr>
                  <w:pStyle w:val="rightalignedtext"/>
                </w:pPr>
                <w:r w:rsidRPr="008D1B4A">
                  <w:t>[Street Address]</w:t>
                </w:r>
              </w:p>
            </w:sdtContent>
          </w:sdt>
          <w:sdt>
            <w:sdtPr>
              <w:id w:val="629898875"/>
              <w:placeholder>
                <w:docPart w:val="2C053B276EEF4AB0A03373D4362A29F7"/>
              </w:placeholder>
              <w:showingPlcHdr/>
            </w:sdtPr>
            <w:sdtEndPr/>
            <w:sdtContent>
              <w:p w14:paraId="16BD8F0A" w14:textId="77777777" w:rsidR="008D1B4A" w:rsidRPr="008D1B4A" w:rsidRDefault="008D1B4A" w:rsidP="008D1B4A">
                <w:pPr>
                  <w:pStyle w:val="rightalignedtext"/>
                </w:pPr>
                <w:r w:rsidRPr="008D1B4A">
                  <w:t>[City, ST  ZIP Code</w:t>
                </w:r>
                <w:r w:rsidRPr="008D1B4A">
                  <w:rPr>
                    <w:rFonts w:hint="eastAsia"/>
                  </w:rPr>
                  <w:t>]</w:t>
                </w:r>
              </w:p>
            </w:sdtContent>
          </w:sdt>
          <w:sdt>
            <w:sdtPr>
              <w:id w:val="629898877"/>
              <w:placeholder>
                <w:docPart w:val="DF2346BE55DE493AB62D1BFC6A897514"/>
              </w:placeholder>
              <w:showingPlcHdr/>
            </w:sdtPr>
            <w:sdtEndPr/>
            <w:sdtContent>
              <w:p w14:paraId="012539AB" w14:textId="77777777" w:rsidR="008D1B4A" w:rsidRPr="008D1B4A" w:rsidRDefault="008D1B4A" w:rsidP="008D1B4A">
                <w:pPr>
                  <w:pStyle w:val="rightalignedtext"/>
                </w:pPr>
                <w:r w:rsidRPr="008D1B4A">
                  <w:t>[Phone]</w:t>
                </w:r>
              </w:p>
            </w:sdtContent>
          </w:sdt>
          <w:p w14:paraId="0C221018" w14:textId="7537EEC0" w:rsidR="00004CBD" w:rsidRPr="000E042A" w:rsidRDefault="008D1B4A" w:rsidP="008D1B4A">
            <w:pPr>
              <w:pStyle w:val="rightalignedtext"/>
            </w:pPr>
            <w:r w:rsidRPr="008D1B4A">
              <w:t xml:space="preserve">Customer ID </w:t>
            </w:r>
            <w:sdt>
              <w:sdtPr>
                <w:id w:val="629898879"/>
                <w:placeholder>
                  <w:docPart w:val="2E1C319CE798463095250727EF3BB220"/>
                </w:placeholder>
              </w:sdtPr>
              <w:sdtEndPr/>
              <w:sdtContent>
                <w:r w:rsidR="00DB7FC4">
                  <w:t>deaspo-002</w:t>
                </w:r>
              </w:sdtContent>
            </w:sdt>
          </w:p>
        </w:tc>
      </w:tr>
      <w:tr w:rsidR="00004CBD" w:rsidRPr="00912BEF" w14:paraId="189F650A" w14:textId="77777777" w:rsidTr="008D1B4A">
        <w:trPr>
          <w:trHeight w:val="288"/>
          <w:jc w:val="center"/>
        </w:trPr>
        <w:tc>
          <w:tcPr>
            <w:tcW w:w="9360" w:type="dxa"/>
            <w:gridSpan w:val="9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057C9CFE" w14:textId="77777777" w:rsidR="00004CBD" w:rsidRPr="00912BEF" w:rsidRDefault="00004CBD" w:rsidP="00181917">
            <w:pPr>
              <w:pStyle w:val="Amount"/>
            </w:pPr>
          </w:p>
        </w:tc>
      </w:tr>
      <w:tr w:rsidR="00004CBD" w:rsidRPr="00912BEF" w14:paraId="2DC24A51" w14:textId="77777777" w:rsidTr="008D1B4A">
        <w:trPr>
          <w:trHeight w:val="288"/>
          <w:jc w:val="center"/>
        </w:trPr>
        <w:tc>
          <w:tcPr>
            <w:tcW w:w="23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35F3F3E9" w14:textId="33B9DADB" w:rsidR="00004CBD" w:rsidRPr="00912BEF" w:rsidRDefault="008B32EA" w:rsidP="009C1CA5">
            <w:pPr>
              <w:pStyle w:val="columnheadings"/>
            </w:pPr>
            <w:r>
              <w:t>Subscription</w:t>
            </w:r>
          </w:p>
        </w:tc>
        <w:tc>
          <w:tcPr>
            <w:tcW w:w="396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6AE10094" w14:textId="1526CE99" w:rsidR="00004CBD" w:rsidRPr="00912BEF" w:rsidRDefault="008B32EA" w:rsidP="009C1CA5">
            <w:pPr>
              <w:pStyle w:val="columnheadings"/>
            </w:pPr>
            <w:r>
              <w:t xml:space="preserve">Service </w:t>
            </w:r>
            <w:r w:rsidR="00004CBD">
              <w:t>Description</w:t>
            </w:r>
          </w:p>
        </w:tc>
        <w:tc>
          <w:tcPr>
            <w:tcW w:w="16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4E0287F" w14:textId="77777777" w:rsidR="00004CBD" w:rsidRPr="00912BEF" w:rsidRDefault="00004CBD" w:rsidP="009C1CA5">
            <w:pPr>
              <w:pStyle w:val="columnheadings"/>
            </w:pPr>
            <w:r>
              <w:t>Unit Price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67E7E5B" w14:textId="5CB64559" w:rsidR="00004CBD" w:rsidRPr="00912BEF" w:rsidRDefault="008B32EA" w:rsidP="009C1CA5">
            <w:pPr>
              <w:pStyle w:val="columnheadings"/>
            </w:pPr>
            <w:r>
              <w:t>S</w:t>
            </w:r>
            <w:r w:rsidR="00004CBD">
              <w:t>e</w:t>
            </w:r>
            <w:r>
              <w:t>rvice</w:t>
            </w:r>
            <w:r w:rsidR="00004CBD">
              <w:t xml:space="preserve"> Total</w:t>
            </w:r>
          </w:p>
        </w:tc>
      </w:tr>
      <w:tr w:rsidR="00004CBD" w:rsidRPr="00912BEF" w14:paraId="4134ABAC" w14:textId="77777777" w:rsidTr="008D1B4A">
        <w:trPr>
          <w:trHeight w:val="289"/>
          <w:jc w:val="center"/>
        </w:trPr>
        <w:tc>
          <w:tcPr>
            <w:tcW w:w="23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1A9D66D" w14:textId="6E923751" w:rsidR="00004CBD" w:rsidRPr="009C1CA5" w:rsidRDefault="007609B7" w:rsidP="007F3FC1">
            <w:r>
              <w:t>1</w:t>
            </w:r>
            <w:r w:rsidR="002D59FB">
              <w:t xml:space="preserve"> year</w:t>
            </w:r>
          </w:p>
        </w:tc>
        <w:tc>
          <w:tcPr>
            <w:tcW w:w="396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B93D4A3" w14:textId="77777777" w:rsidR="00004CBD" w:rsidRPr="009C1CA5" w:rsidRDefault="007609B7" w:rsidP="007F3FC1">
            <w:r>
              <w:t>Web</w:t>
            </w:r>
            <w:r w:rsidR="009B3A2B">
              <w:t xml:space="preserve"> D</w:t>
            </w:r>
            <w:r>
              <w:t>esign</w:t>
            </w:r>
            <w:r w:rsidR="009B3A2B">
              <w:t xml:space="preserve"> (Develop a professional site customized to the Sacco’s needs/taste)</w:t>
            </w:r>
          </w:p>
        </w:tc>
        <w:tc>
          <w:tcPr>
            <w:tcW w:w="16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1513E2B" w14:textId="51A86D2A" w:rsidR="00004CBD" w:rsidRPr="009C1CA5" w:rsidRDefault="00556C1E" w:rsidP="0042680A">
            <w:pPr>
              <w:pStyle w:val="Amount"/>
            </w:pPr>
            <w:r>
              <w:t>7,</w:t>
            </w:r>
            <w:r w:rsidR="008B32EA">
              <w:t>500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4CAC001" w14:textId="211736BA" w:rsidR="00004CBD" w:rsidRPr="009C1CA5" w:rsidRDefault="00556C1E" w:rsidP="0042680A">
            <w:pPr>
              <w:pStyle w:val="Amount"/>
            </w:pPr>
            <w:r>
              <w:t>7,5</w:t>
            </w:r>
            <w:r w:rsidR="004021C1">
              <w:t>00</w:t>
            </w:r>
          </w:p>
        </w:tc>
      </w:tr>
      <w:tr w:rsidR="00004CBD" w:rsidRPr="00912BEF" w14:paraId="523C78C8" w14:textId="77777777" w:rsidTr="008D1B4A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1CAAC000" w14:textId="43262795" w:rsidR="00004CBD" w:rsidRPr="009C1CA5" w:rsidRDefault="007609B7" w:rsidP="007F3FC1">
            <w:r>
              <w:t>1</w:t>
            </w:r>
            <w:r w:rsidR="008B32EA">
              <w:t xml:space="preserve"> </w:t>
            </w:r>
            <w:r w:rsidR="002D59FB">
              <w:t>year</w:t>
            </w:r>
          </w:p>
        </w:tc>
        <w:tc>
          <w:tcPr>
            <w:tcW w:w="3961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9483A9" w14:textId="77777777" w:rsidR="00004CBD" w:rsidRPr="009C1CA5" w:rsidRDefault="007609B7" w:rsidP="007F3FC1">
            <w:r>
              <w:t>Hosting</w:t>
            </w:r>
            <w:r w:rsidR="009B3A2B">
              <w:t xml:space="preserve"> the Sacco’s</w:t>
            </w:r>
            <w:r>
              <w:t xml:space="preserve"> (</w:t>
            </w:r>
            <w:r w:rsidR="002D59FB">
              <w:t>Make sure the Sacco’s site is visible to the world that comes with 20 GB of fast SSD space</w:t>
            </w:r>
            <w:r>
              <w:t>)</w:t>
            </w:r>
          </w:p>
        </w:tc>
        <w:tc>
          <w:tcPr>
            <w:tcW w:w="162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58BC50F" w14:textId="406BB38F" w:rsidR="00004CBD" w:rsidRPr="009C1CA5" w:rsidRDefault="008B32EA" w:rsidP="0042680A">
            <w:pPr>
              <w:pStyle w:val="Amount"/>
            </w:pPr>
            <w:r>
              <w:t>10,000</w:t>
            </w: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E13A20B" w14:textId="12C6EFED" w:rsidR="00004CBD" w:rsidRPr="009C1CA5" w:rsidRDefault="004021C1" w:rsidP="0042680A">
            <w:pPr>
              <w:pStyle w:val="Amount"/>
            </w:pPr>
            <w:r>
              <w:t>10,000</w:t>
            </w:r>
          </w:p>
        </w:tc>
      </w:tr>
      <w:tr w:rsidR="00004CBD" w:rsidRPr="00912BEF" w14:paraId="602F0C69" w14:textId="77777777" w:rsidTr="008D1B4A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74F26300" w14:textId="206DAD4E" w:rsidR="00004CBD" w:rsidRPr="009C1CA5" w:rsidRDefault="007609B7" w:rsidP="007F3FC1">
            <w:r>
              <w:t>1</w:t>
            </w:r>
            <w:r w:rsidR="002D59FB">
              <w:t xml:space="preserve"> </w:t>
            </w:r>
            <w:r w:rsidR="002D59FB">
              <w:t>year</w:t>
            </w:r>
          </w:p>
        </w:tc>
        <w:tc>
          <w:tcPr>
            <w:tcW w:w="3961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1CCE8BF" w14:textId="600B55E8" w:rsidR="00004CBD" w:rsidRPr="009C1CA5" w:rsidRDefault="007609B7" w:rsidP="007F3FC1">
            <w:r>
              <w:t xml:space="preserve">Custom </w:t>
            </w:r>
            <w:r w:rsidR="002D59FB">
              <w:t>Sacco’s site name (e.g. www.sacconame.com)</w:t>
            </w:r>
          </w:p>
        </w:tc>
        <w:tc>
          <w:tcPr>
            <w:tcW w:w="162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D0990AB" w14:textId="3DCFD19E" w:rsidR="00004CBD" w:rsidRPr="009C1CA5" w:rsidRDefault="004021C1" w:rsidP="0042680A">
            <w:pPr>
              <w:pStyle w:val="Amount"/>
            </w:pPr>
            <w:r>
              <w:t>1500</w:t>
            </w: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2FFF38B" w14:textId="3213EE52" w:rsidR="00004CBD" w:rsidRPr="009C1CA5" w:rsidRDefault="004021C1" w:rsidP="0042680A">
            <w:pPr>
              <w:pStyle w:val="Amount"/>
            </w:pPr>
            <w:r>
              <w:t>1500</w:t>
            </w:r>
          </w:p>
        </w:tc>
      </w:tr>
      <w:tr w:rsidR="00004CBD" w:rsidRPr="00912BEF" w14:paraId="1D20740C" w14:textId="77777777" w:rsidTr="008D1B4A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07FC0E29" w14:textId="250AB2CE" w:rsidR="00004CBD" w:rsidRPr="009C1CA5" w:rsidRDefault="002D59FB" w:rsidP="007F3FC1">
            <w:r>
              <w:t xml:space="preserve">1 </w:t>
            </w:r>
            <w:r>
              <w:t>year</w:t>
            </w:r>
          </w:p>
        </w:tc>
        <w:tc>
          <w:tcPr>
            <w:tcW w:w="3961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B7F197" w14:textId="27840CC8" w:rsidR="00004CBD" w:rsidRPr="009C1CA5" w:rsidRDefault="008B32EA" w:rsidP="007F3FC1">
            <w:r>
              <w:t>Sacco’s email for communication (e.g. info@sacconame.com) (</w:t>
            </w:r>
            <w:r w:rsidR="004021C1">
              <w:t xml:space="preserve">with </w:t>
            </w:r>
            <w:r>
              <w:t>30gb of fast SSD space)</w:t>
            </w:r>
            <w:r w:rsidR="004021C1">
              <w:t xml:space="preserve"> with a</w:t>
            </w:r>
            <w:r w:rsidR="002D59FB">
              <w:t xml:space="preserve"> dedicated mail inbox for the Sacco’s work email address </w:t>
            </w:r>
            <w:r w:rsidR="004021C1">
              <w:t>(with the option to add other email accounts</w:t>
            </w:r>
            <w:r w:rsidR="002D59FB">
              <w:t xml:space="preserve">) with services like Drive, Docs, Calendar and sites. </w:t>
            </w:r>
            <w:r>
              <w:t>Also,</w:t>
            </w:r>
            <w:r w:rsidR="002D59FB">
              <w:t xml:space="preserve"> an additional Team communications (optional</w:t>
            </w:r>
            <w:r w:rsidR="004021C1">
              <w:t xml:space="preserve"> – send group emails</w:t>
            </w:r>
            <w:r w:rsidR="002D59FB">
              <w:t>)</w:t>
            </w:r>
          </w:p>
        </w:tc>
        <w:tc>
          <w:tcPr>
            <w:tcW w:w="162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ABC1EA0" w14:textId="17A2BE1E" w:rsidR="00004CBD" w:rsidRPr="009C1CA5" w:rsidRDefault="008B32EA" w:rsidP="0042680A">
            <w:pPr>
              <w:pStyle w:val="Amount"/>
            </w:pPr>
            <w:r>
              <w:t>10,000</w:t>
            </w: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6DEFA1D6" w14:textId="70F2646F" w:rsidR="00004CBD" w:rsidRPr="009C1CA5" w:rsidRDefault="004021C1" w:rsidP="0042680A">
            <w:pPr>
              <w:pStyle w:val="Amount"/>
            </w:pPr>
            <w:r>
              <w:t>10,000</w:t>
            </w:r>
          </w:p>
        </w:tc>
      </w:tr>
      <w:tr w:rsidR="00004CBD" w:rsidRPr="00912BEF" w14:paraId="524BBB96" w14:textId="77777777" w:rsidTr="008D1B4A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110BA05" w14:textId="77777777" w:rsidR="00004CBD" w:rsidRPr="009C1CA5" w:rsidRDefault="00004CBD" w:rsidP="007F3FC1"/>
        </w:tc>
        <w:tc>
          <w:tcPr>
            <w:tcW w:w="3961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9BCF421" w14:textId="5D98E5B6" w:rsidR="00004CBD" w:rsidRPr="009C1CA5" w:rsidRDefault="004021C1" w:rsidP="007F3FC1">
            <w:r>
              <w:t>(</w:t>
            </w:r>
            <w:r>
              <w:rPr>
                <w:b/>
              </w:rPr>
              <w:t>Optional</w:t>
            </w:r>
            <w:r>
              <w:t xml:space="preserve">) </w:t>
            </w:r>
            <w:r w:rsidR="00784795">
              <w:t>Android m</w:t>
            </w:r>
            <w:r w:rsidR="00FD0DC9">
              <w:t>obile App to accompany the Sacco’s site</w:t>
            </w:r>
            <w:r w:rsidR="00784795">
              <w:t xml:space="preserve"> (Accessible from the Google Play Store)</w:t>
            </w:r>
          </w:p>
        </w:tc>
        <w:tc>
          <w:tcPr>
            <w:tcW w:w="162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0EE9D88" w14:textId="4AEDD680" w:rsidR="00004CBD" w:rsidRPr="009C1CA5" w:rsidRDefault="004021C1" w:rsidP="0042680A">
            <w:pPr>
              <w:pStyle w:val="Amount"/>
            </w:pPr>
            <w:r>
              <w:t>7</w:t>
            </w:r>
            <w:r w:rsidR="00556C1E">
              <w:t>,</w:t>
            </w:r>
            <w:r>
              <w:t>500</w:t>
            </w: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D1E666A" w14:textId="2E4C949B" w:rsidR="00004CBD" w:rsidRPr="009C1CA5" w:rsidRDefault="004021C1" w:rsidP="0042680A">
            <w:pPr>
              <w:pStyle w:val="Amount"/>
            </w:pPr>
            <w:r>
              <w:t>7</w:t>
            </w:r>
            <w:r w:rsidR="00556C1E">
              <w:t>,</w:t>
            </w:r>
            <w:r>
              <w:t>500</w:t>
            </w:r>
          </w:p>
        </w:tc>
      </w:tr>
      <w:tr w:rsidR="00FD0DC9" w:rsidRPr="00912BEF" w14:paraId="20EC28D5" w14:textId="77777777" w:rsidTr="008D1B4A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E68437B" w14:textId="788C478E" w:rsidR="00FD0DC9" w:rsidRPr="009C1CA5" w:rsidRDefault="00FD0DC9" w:rsidP="00FD0DC9"/>
        </w:tc>
        <w:tc>
          <w:tcPr>
            <w:tcW w:w="3961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F1A54B" w14:textId="77777777" w:rsidR="00FD0DC9" w:rsidRPr="009C1CA5" w:rsidRDefault="00FD0DC9" w:rsidP="00FD0DC9">
            <w:r>
              <w:t>Site Maintenance and 24hr call support services</w:t>
            </w:r>
          </w:p>
        </w:tc>
        <w:tc>
          <w:tcPr>
            <w:tcW w:w="162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115EFF66" w14:textId="450AEA26" w:rsidR="00FD0DC9" w:rsidRPr="009C1CA5" w:rsidRDefault="00556C1E" w:rsidP="00FD0DC9">
            <w:pPr>
              <w:pStyle w:val="Amount"/>
            </w:pPr>
            <w:r>
              <w:t>7,500</w:t>
            </w: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47894AB" w14:textId="15BDD2CC" w:rsidR="00FD0DC9" w:rsidRPr="009C1CA5" w:rsidRDefault="00556C1E" w:rsidP="00FD0DC9">
            <w:pPr>
              <w:pStyle w:val="Amount"/>
            </w:pPr>
            <w:r>
              <w:t>7</w:t>
            </w:r>
            <w:r w:rsidR="004021C1">
              <w:t>,</w:t>
            </w:r>
            <w:r>
              <w:t>5</w:t>
            </w:r>
            <w:r w:rsidR="004021C1">
              <w:t>00</w:t>
            </w:r>
          </w:p>
        </w:tc>
      </w:tr>
      <w:tr w:rsidR="00FD0DC9" w:rsidRPr="00912BEF" w14:paraId="28204622" w14:textId="77777777" w:rsidTr="008D1B4A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EE73C83" w14:textId="7DD79BFE" w:rsidR="00FD0DC9" w:rsidRPr="009C1CA5" w:rsidRDefault="00784795" w:rsidP="00FD0DC9">
            <w:r>
              <w:t>Bonus</w:t>
            </w:r>
          </w:p>
        </w:tc>
        <w:tc>
          <w:tcPr>
            <w:tcW w:w="3961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47129C3" w14:textId="044B8435" w:rsidR="00FD0DC9" w:rsidRDefault="00784795" w:rsidP="00FD0DC9">
            <w:r>
              <w:t>Comes free with Mobile Sacco’s site</w:t>
            </w:r>
            <w:r w:rsidR="00B950DB">
              <w:t xml:space="preserve"> </w:t>
            </w:r>
            <w:r w:rsidR="008B32EA">
              <w:t>and free of</w:t>
            </w:r>
            <w:r w:rsidR="00B950DB">
              <w:t xml:space="preserve"> Ads and spams.</w:t>
            </w:r>
          </w:p>
          <w:p w14:paraId="28092BDB" w14:textId="07DA8B5E" w:rsidR="008B32EA" w:rsidRPr="009C1CA5" w:rsidRDefault="004021C1" w:rsidP="00FD0DC9">
            <w:r>
              <w:t>In addition, for the first year, free service charges for the updates to the android app.</w:t>
            </w:r>
          </w:p>
        </w:tc>
        <w:tc>
          <w:tcPr>
            <w:tcW w:w="162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2E4483B" w14:textId="51B31F79" w:rsidR="00FD0DC9" w:rsidRPr="009C1CA5" w:rsidRDefault="008B32EA" w:rsidP="00FD0DC9">
            <w:pPr>
              <w:pStyle w:val="Amount"/>
            </w:pPr>
            <w:r>
              <w:t>0.00</w:t>
            </w: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AB3A07B" w14:textId="0DF4C44A" w:rsidR="00FD0DC9" w:rsidRPr="009C1CA5" w:rsidRDefault="008B32EA" w:rsidP="00FD0DC9">
            <w:pPr>
              <w:pStyle w:val="Amount"/>
            </w:pPr>
            <w:r>
              <w:t>0.00</w:t>
            </w:r>
          </w:p>
        </w:tc>
      </w:tr>
      <w:tr w:rsidR="00FD0DC9" w:rsidRPr="00912BEF" w14:paraId="2B741556" w14:textId="77777777" w:rsidTr="008D1B4A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92F60B4" w14:textId="77777777" w:rsidR="00FD0DC9" w:rsidRPr="009C1CA5" w:rsidRDefault="00FD0DC9" w:rsidP="00FD0DC9"/>
        </w:tc>
        <w:tc>
          <w:tcPr>
            <w:tcW w:w="3961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9DCC98" w14:textId="77777777" w:rsidR="00FD0DC9" w:rsidRPr="009C1CA5" w:rsidRDefault="00FD0DC9" w:rsidP="00FD0DC9"/>
        </w:tc>
        <w:tc>
          <w:tcPr>
            <w:tcW w:w="162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5BEB45E" w14:textId="77777777" w:rsidR="00FD0DC9" w:rsidRPr="009C1CA5" w:rsidRDefault="00FD0DC9" w:rsidP="00FD0DC9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01A4920" w14:textId="77777777" w:rsidR="00FD0DC9" w:rsidRPr="009C1CA5" w:rsidRDefault="00FD0DC9" w:rsidP="00FD0DC9">
            <w:pPr>
              <w:pStyle w:val="Amount"/>
            </w:pPr>
          </w:p>
        </w:tc>
      </w:tr>
      <w:tr w:rsidR="00FD0DC9" w:rsidRPr="00912BEF" w14:paraId="3A52F58F" w14:textId="77777777" w:rsidTr="008D1B4A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F634D60" w14:textId="77777777" w:rsidR="00FD0DC9" w:rsidRPr="009C1CA5" w:rsidRDefault="00FD0DC9" w:rsidP="00FD0DC9"/>
        </w:tc>
        <w:tc>
          <w:tcPr>
            <w:tcW w:w="3961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F9C1A24" w14:textId="77777777" w:rsidR="00FD0DC9" w:rsidRPr="009C1CA5" w:rsidRDefault="00FD0DC9" w:rsidP="00FD0DC9"/>
        </w:tc>
        <w:tc>
          <w:tcPr>
            <w:tcW w:w="162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2A3AEBE" w14:textId="77777777" w:rsidR="00FD0DC9" w:rsidRPr="009C1CA5" w:rsidRDefault="00FD0DC9" w:rsidP="00FD0DC9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C739CCB" w14:textId="77777777" w:rsidR="00FD0DC9" w:rsidRPr="009C1CA5" w:rsidRDefault="00FD0DC9" w:rsidP="00FD0DC9">
            <w:pPr>
              <w:pStyle w:val="Amount"/>
            </w:pPr>
          </w:p>
        </w:tc>
      </w:tr>
      <w:tr w:rsidR="00FD0DC9" w:rsidRPr="00912BEF" w14:paraId="3AAA597A" w14:textId="77777777" w:rsidTr="008D1B4A">
        <w:trPr>
          <w:trHeight w:val="288"/>
          <w:jc w:val="center"/>
        </w:trPr>
        <w:tc>
          <w:tcPr>
            <w:tcW w:w="7918" w:type="dxa"/>
            <w:gridSpan w:val="8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7BCE0E47" w14:textId="77777777" w:rsidR="00FD0DC9" w:rsidRDefault="00FD0DC9" w:rsidP="00FD0DC9">
            <w:pPr>
              <w:pStyle w:val="labels"/>
            </w:pPr>
            <w:r>
              <w:t>Subtotal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B06B068" w14:textId="3CA1808F" w:rsidR="00FD0DC9" w:rsidRPr="009C1CA5" w:rsidRDefault="00556C1E" w:rsidP="00FD0DC9">
            <w:pPr>
              <w:pStyle w:val="Amount"/>
            </w:pPr>
            <w:r>
              <w:t>44,0</w:t>
            </w:r>
            <w:r w:rsidR="004021C1">
              <w:t>00</w:t>
            </w:r>
          </w:p>
        </w:tc>
      </w:tr>
      <w:tr w:rsidR="00FD0DC9" w:rsidRPr="00912BEF" w14:paraId="491D021B" w14:textId="77777777" w:rsidTr="008D1B4A">
        <w:trPr>
          <w:trHeight w:val="288"/>
          <w:jc w:val="center"/>
        </w:trPr>
        <w:tc>
          <w:tcPr>
            <w:tcW w:w="7918" w:type="dxa"/>
            <w:gridSpan w:val="8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DC05C40" w14:textId="77777777" w:rsidR="00FD0DC9" w:rsidRDefault="00FD0DC9" w:rsidP="00FD0DC9">
            <w:pPr>
              <w:pStyle w:val="labels"/>
            </w:pPr>
            <w:r>
              <w:t>Total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79FD0DF" w14:textId="717EC620" w:rsidR="00FD0DC9" w:rsidRPr="009C1CA5" w:rsidRDefault="00556C1E" w:rsidP="00FD0DC9">
            <w:pPr>
              <w:pStyle w:val="Amount"/>
            </w:pPr>
            <w:r>
              <w:t>44</w:t>
            </w:r>
            <w:r w:rsidR="004021C1">
              <w:t>,</w:t>
            </w:r>
            <w:r>
              <w:t>0</w:t>
            </w:r>
            <w:r w:rsidR="004021C1">
              <w:t>00</w:t>
            </w:r>
          </w:p>
        </w:tc>
      </w:tr>
      <w:tr w:rsidR="00FD0DC9" w:rsidRPr="00912BEF" w14:paraId="73FCA176" w14:textId="77777777" w:rsidTr="008D1B4A">
        <w:trPr>
          <w:trHeight w:val="1673"/>
          <w:jc w:val="center"/>
        </w:trPr>
        <w:tc>
          <w:tcPr>
            <w:tcW w:w="7918" w:type="dxa"/>
            <w:gridSpan w:val="8"/>
            <w:shd w:val="clear" w:color="auto" w:fill="FFFFFF"/>
            <w:tcMar>
              <w:top w:w="0" w:type="dxa"/>
            </w:tcMar>
            <w:vAlign w:val="center"/>
          </w:tcPr>
          <w:p w14:paraId="78E6B2D3" w14:textId="174BED03" w:rsidR="00FD0DC9" w:rsidRPr="00D8761E" w:rsidRDefault="00FD0DC9" w:rsidP="00FD0DC9">
            <w:pPr>
              <w:pStyle w:val="SmallType"/>
            </w:pPr>
            <w:r w:rsidRPr="00FC77AF">
              <w:t>Quotation prepared</w:t>
            </w:r>
            <w:r>
              <w:t xml:space="preserve"> by: </w:t>
            </w:r>
            <w:r w:rsidR="008B32EA">
              <w:rPr>
                <w:b/>
              </w:rPr>
              <w:t>Polycarp Omondi</w:t>
            </w:r>
          </w:p>
          <w:p w14:paraId="456753DE" w14:textId="62778195" w:rsidR="00FD0DC9" w:rsidRDefault="00FD0DC9" w:rsidP="00FD0DC9">
            <w:pPr>
              <w:pStyle w:val="SmallType"/>
            </w:pPr>
            <w:r w:rsidRPr="00AC6B78">
              <w:t>This is a quotation on the goods named, subject to the conditions noted below:</w:t>
            </w:r>
            <w:r>
              <w:t xml:space="preserve"> </w:t>
            </w:r>
          </w:p>
          <w:p w14:paraId="1DB3220C" w14:textId="67126B3A" w:rsidR="004021C1" w:rsidRDefault="004021C1" w:rsidP="004021C1">
            <w:pPr>
              <w:pStyle w:val="SmallType"/>
              <w:numPr>
                <w:ilvl w:val="0"/>
                <w:numId w:val="2"/>
              </w:numPr>
            </w:pPr>
            <w:r>
              <w:t xml:space="preserve">Service listed as optional are not </w:t>
            </w:r>
            <w:r>
              <w:rPr>
                <w:b/>
              </w:rPr>
              <w:t>mandatory</w:t>
            </w:r>
            <w:r>
              <w:t xml:space="preserve"> and can be removed from the quotation.</w:t>
            </w:r>
          </w:p>
          <w:p w14:paraId="48A87FA3" w14:textId="6E2BE556" w:rsidR="004021C1" w:rsidRDefault="004021C1" w:rsidP="004021C1">
            <w:pPr>
              <w:pStyle w:val="SmallType"/>
              <w:numPr>
                <w:ilvl w:val="0"/>
                <w:numId w:val="2"/>
              </w:numPr>
            </w:pPr>
            <w:r>
              <w:t xml:space="preserve">Development of the </w:t>
            </w:r>
            <w:r w:rsidR="00556C1E">
              <w:t>mobile app comes after the Site completion.</w:t>
            </w:r>
          </w:p>
          <w:p w14:paraId="250A18A4" w14:textId="638A44F5" w:rsidR="00F91F2B" w:rsidRDefault="00F91F2B" w:rsidP="004021C1">
            <w:pPr>
              <w:pStyle w:val="SmallType"/>
              <w:numPr>
                <w:ilvl w:val="0"/>
                <w:numId w:val="2"/>
              </w:numPr>
            </w:pPr>
            <w:r>
              <w:t xml:space="preserve">Any additional </w:t>
            </w:r>
            <w:r w:rsidR="00DB7FC4">
              <w:t xml:space="preserve">user </w:t>
            </w:r>
            <w:r>
              <w:t xml:space="preserve">email account added attracts a charge of </w:t>
            </w:r>
            <w:r w:rsidR="00DB7FC4">
              <w:t>1000 per user.</w:t>
            </w:r>
          </w:p>
          <w:p w14:paraId="2809585F" w14:textId="77777777" w:rsidR="00FD0DC9" w:rsidRPr="00912BEF" w:rsidRDefault="00FD0DC9" w:rsidP="00FD0DC9">
            <w:pPr>
              <w:pStyle w:val="SmallType"/>
            </w:pPr>
            <w:r>
              <w:t xml:space="preserve">To accept this quotation, sign here and return: </w:t>
            </w:r>
            <w:r>
              <w:tab/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98FFD7F" w14:textId="77777777" w:rsidR="00FD0DC9" w:rsidRPr="00912BEF" w:rsidRDefault="00FD0DC9" w:rsidP="00FD0DC9"/>
        </w:tc>
      </w:tr>
      <w:tr w:rsidR="00FD0DC9" w:rsidRPr="001C2122" w14:paraId="7B8E885F" w14:textId="77777777">
        <w:trPr>
          <w:trHeight w:val="800"/>
          <w:jc w:val="center"/>
        </w:trPr>
        <w:tc>
          <w:tcPr>
            <w:tcW w:w="1613" w:type="dxa"/>
            <w:shd w:val="clear" w:color="auto" w:fill="FFFFFF"/>
            <w:tcMar>
              <w:top w:w="0" w:type="dxa"/>
            </w:tcMar>
            <w:vAlign w:val="center"/>
          </w:tcPr>
          <w:p w14:paraId="3DCB3224" w14:textId="77777777" w:rsidR="00FD0DC9" w:rsidRDefault="00FD0DC9" w:rsidP="00FD0DC9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752" behindDoc="0" locked="0" layoutInCell="1" allowOverlap="1" wp14:anchorId="65AD0C46" wp14:editId="0329CE3C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56515</wp:posOffset>
                  </wp:positionV>
                  <wp:extent cx="595630" cy="428625"/>
                  <wp:effectExtent l="0" t="0" r="0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sdt>
          <w:sdtPr>
            <w:id w:val="631673562"/>
            <w:placeholder>
              <w:docPart w:val="04D5F2C565A1442283A00321A23FA9B3"/>
            </w:placeholder>
          </w:sdtPr>
          <w:sdtContent>
            <w:tc>
              <w:tcPr>
                <w:tcW w:w="2342" w:type="dxa"/>
                <w:gridSpan w:val="3"/>
                <w:shd w:val="clear" w:color="auto" w:fill="FFFFFF"/>
                <w:vAlign w:val="bottom"/>
              </w:tcPr>
              <w:p w14:paraId="374F55BD" w14:textId="5A6C0197" w:rsidR="00FD0DC9" w:rsidRDefault="0023786A" w:rsidP="00FD0DC9">
                <w:pPr>
                  <w:pStyle w:val="slogan"/>
                </w:pPr>
                <w:r>
                  <w:t>The future is now.</w:t>
                </w:r>
              </w:p>
            </w:tc>
          </w:sdtContent>
        </w:sdt>
        <w:tc>
          <w:tcPr>
            <w:tcW w:w="5405" w:type="dxa"/>
            <w:gridSpan w:val="5"/>
            <w:shd w:val="clear" w:color="auto" w:fill="FFFFFF"/>
            <w:vAlign w:val="bottom"/>
          </w:tcPr>
          <w:p w14:paraId="7998F226" w14:textId="77777777" w:rsidR="00FD0DC9" w:rsidRPr="001C2122" w:rsidRDefault="00FD0DC9" w:rsidP="00FD0DC9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2612AC5C" w14:textId="77777777" w:rsidR="004C4F1D" w:rsidRDefault="004C4F1D" w:rsidP="004C4F1D"/>
    <w:sectPr w:rsidR="004C4F1D" w:rsidSect="0042680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D6F4E09"/>
    <w:multiLevelType w:val="hybridMultilevel"/>
    <w:tmpl w:val="ECA62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E5078"/>
    <w:rsid w:val="00004CBD"/>
    <w:rsid w:val="00010191"/>
    <w:rsid w:val="00024770"/>
    <w:rsid w:val="00024856"/>
    <w:rsid w:val="00061BE1"/>
    <w:rsid w:val="000653AC"/>
    <w:rsid w:val="000A467A"/>
    <w:rsid w:val="000A7B95"/>
    <w:rsid w:val="000D6448"/>
    <w:rsid w:val="000E042A"/>
    <w:rsid w:val="000F5D11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A0A9F"/>
    <w:rsid w:val="001B4F7A"/>
    <w:rsid w:val="001B70FF"/>
    <w:rsid w:val="001F0F9F"/>
    <w:rsid w:val="002025E8"/>
    <w:rsid w:val="00202E66"/>
    <w:rsid w:val="00227D2A"/>
    <w:rsid w:val="00237500"/>
    <w:rsid w:val="0023786A"/>
    <w:rsid w:val="00237E66"/>
    <w:rsid w:val="002523E9"/>
    <w:rsid w:val="00297A63"/>
    <w:rsid w:val="002D128D"/>
    <w:rsid w:val="002D59FB"/>
    <w:rsid w:val="002F6035"/>
    <w:rsid w:val="00304275"/>
    <w:rsid w:val="003055DC"/>
    <w:rsid w:val="00311C97"/>
    <w:rsid w:val="003272DA"/>
    <w:rsid w:val="003D42CB"/>
    <w:rsid w:val="003E5BF9"/>
    <w:rsid w:val="003E5FCD"/>
    <w:rsid w:val="003F1691"/>
    <w:rsid w:val="004011A6"/>
    <w:rsid w:val="004021C1"/>
    <w:rsid w:val="004077A8"/>
    <w:rsid w:val="0042680A"/>
    <w:rsid w:val="00441785"/>
    <w:rsid w:val="00442CDA"/>
    <w:rsid w:val="00446C27"/>
    <w:rsid w:val="004471ED"/>
    <w:rsid w:val="0045588D"/>
    <w:rsid w:val="00455F93"/>
    <w:rsid w:val="004B07E3"/>
    <w:rsid w:val="004C4F1D"/>
    <w:rsid w:val="004F202D"/>
    <w:rsid w:val="005209B5"/>
    <w:rsid w:val="00521569"/>
    <w:rsid w:val="00556C1E"/>
    <w:rsid w:val="0057647C"/>
    <w:rsid w:val="00577677"/>
    <w:rsid w:val="005865E7"/>
    <w:rsid w:val="005F3BA8"/>
    <w:rsid w:val="00600046"/>
    <w:rsid w:val="00646D51"/>
    <w:rsid w:val="006869C1"/>
    <w:rsid w:val="006A7C63"/>
    <w:rsid w:val="006B7B9B"/>
    <w:rsid w:val="006F3C33"/>
    <w:rsid w:val="00704C33"/>
    <w:rsid w:val="00705D71"/>
    <w:rsid w:val="00721898"/>
    <w:rsid w:val="00750613"/>
    <w:rsid w:val="007609B7"/>
    <w:rsid w:val="00776BCB"/>
    <w:rsid w:val="00784795"/>
    <w:rsid w:val="007B38EB"/>
    <w:rsid w:val="007F242B"/>
    <w:rsid w:val="007F3FC1"/>
    <w:rsid w:val="007F5BB3"/>
    <w:rsid w:val="008171B1"/>
    <w:rsid w:val="00820427"/>
    <w:rsid w:val="008205AA"/>
    <w:rsid w:val="008B32EA"/>
    <w:rsid w:val="008C58CA"/>
    <w:rsid w:val="008C5A0E"/>
    <w:rsid w:val="008D1B4A"/>
    <w:rsid w:val="008E45DF"/>
    <w:rsid w:val="008E5F43"/>
    <w:rsid w:val="008F4CE5"/>
    <w:rsid w:val="00912BEF"/>
    <w:rsid w:val="00925575"/>
    <w:rsid w:val="00953D43"/>
    <w:rsid w:val="00954EF9"/>
    <w:rsid w:val="00955153"/>
    <w:rsid w:val="009B2AC0"/>
    <w:rsid w:val="009B3608"/>
    <w:rsid w:val="009B3A2B"/>
    <w:rsid w:val="009B6CF5"/>
    <w:rsid w:val="009C1CA5"/>
    <w:rsid w:val="009C28E3"/>
    <w:rsid w:val="009D7158"/>
    <w:rsid w:val="009E32BC"/>
    <w:rsid w:val="00A11BCD"/>
    <w:rsid w:val="00A27EC3"/>
    <w:rsid w:val="00A42A8C"/>
    <w:rsid w:val="00A464D8"/>
    <w:rsid w:val="00A472D4"/>
    <w:rsid w:val="00A50CC1"/>
    <w:rsid w:val="00A5177E"/>
    <w:rsid w:val="00A54A6E"/>
    <w:rsid w:val="00A63377"/>
    <w:rsid w:val="00A87BAC"/>
    <w:rsid w:val="00A908B1"/>
    <w:rsid w:val="00AD0CAF"/>
    <w:rsid w:val="00AD1385"/>
    <w:rsid w:val="00AD6E6B"/>
    <w:rsid w:val="00B460B1"/>
    <w:rsid w:val="00B464D6"/>
    <w:rsid w:val="00B52303"/>
    <w:rsid w:val="00B950DB"/>
    <w:rsid w:val="00BE0AE9"/>
    <w:rsid w:val="00BF5438"/>
    <w:rsid w:val="00C41844"/>
    <w:rsid w:val="00C50F0E"/>
    <w:rsid w:val="00C54AE4"/>
    <w:rsid w:val="00C9686F"/>
    <w:rsid w:val="00CA1C8D"/>
    <w:rsid w:val="00CC1DC3"/>
    <w:rsid w:val="00CD3C2A"/>
    <w:rsid w:val="00D52530"/>
    <w:rsid w:val="00D7115F"/>
    <w:rsid w:val="00D719AB"/>
    <w:rsid w:val="00D824D4"/>
    <w:rsid w:val="00DB6D0A"/>
    <w:rsid w:val="00DB7FC4"/>
    <w:rsid w:val="00DF1EAB"/>
    <w:rsid w:val="00E020A7"/>
    <w:rsid w:val="00E215DD"/>
    <w:rsid w:val="00E47F00"/>
    <w:rsid w:val="00E52614"/>
    <w:rsid w:val="00E722D5"/>
    <w:rsid w:val="00E73C15"/>
    <w:rsid w:val="00E97E88"/>
    <w:rsid w:val="00EA48FA"/>
    <w:rsid w:val="00EB4F05"/>
    <w:rsid w:val="00EC2385"/>
    <w:rsid w:val="00ED5BBA"/>
    <w:rsid w:val="00F006F7"/>
    <w:rsid w:val="00F01E9A"/>
    <w:rsid w:val="00F20A69"/>
    <w:rsid w:val="00F56369"/>
    <w:rsid w:val="00F738BA"/>
    <w:rsid w:val="00F77FBF"/>
    <w:rsid w:val="00F91F2B"/>
    <w:rsid w:val="00FD0DC9"/>
    <w:rsid w:val="00FE069C"/>
    <w:rsid w:val="00FE5078"/>
    <w:rsid w:val="00FE67BF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7459702F"/>
  <w15:docId w15:val="{1EEAA579-E5CC-40FB-A979-E97E1522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D1B4A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D1B4A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8D1B4A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1B4A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8D1B4A"/>
    <w:pPr>
      <w:jc w:val="left"/>
    </w:pPr>
    <w:rPr>
      <w:color w:val="F2F2F2" w:themeColor="background1" w:themeShade="F2"/>
    </w:rPr>
  </w:style>
  <w:style w:type="paragraph" w:customStyle="1" w:styleId="labels">
    <w:name w:val="labels"/>
    <w:basedOn w:val="Normal"/>
    <w:rsid w:val="008D1B4A"/>
    <w:pPr>
      <w:jc w:val="right"/>
      <w:outlineLvl w:val="1"/>
    </w:pPr>
    <w:rPr>
      <w:b/>
      <w:i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customStyle="1" w:styleId="SmallType">
    <w:name w:val="Small Type"/>
    <w:basedOn w:val="Normal"/>
    <w:rsid w:val="008D1B4A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</w:rPr>
  </w:style>
  <w:style w:type="character" w:customStyle="1" w:styleId="thankyouChar">
    <w:name w:val="thank you Char"/>
    <w:basedOn w:val="DefaultParagraphFont"/>
    <w:link w:val="thankyou"/>
    <w:rsid w:val="008D1B4A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thankyou">
    <w:name w:val="thank you"/>
    <w:basedOn w:val="Normal"/>
    <w:link w:val="thankyouChar"/>
    <w:autoRedefine/>
    <w:rsid w:val="008D1B4A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slogan">
    <w:name w:val="slogan"/>
    <w:basedOn w:val="Normal"/>
    <w:rsid w:val="008D1B4A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8D1B4A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E3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32BC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yc\Downloads\Service-Quote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76F197F6714126B2A2B391E0C96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F4E74-CCFF-4A2F-9099-ED5CD9FE1EA3}"/>
      </w:docPartPr>
      <w:docPartBody>
        <w:p w:rsidR="00000000" w:rsidRDefault="00404AB5">
          <w:pPr>
            <w:pStyle w:val="8076F197F6714126B2A2B391E0C96CF3"/>
          </w:pPr>
          <w:r>
            <w:t>[Enter a date]</w:t>
          </w:r>
        </w:p>
      </w:docPartBody>
    </w:docPart>
    <w:docPart>
      <w:docPartPr>
        <w:name w:val="43CA1C302EA447A1B83F18F13F2F6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AF212-3129-4300-862F-F87319F2959B}"/>
      </w:docPartPr>
      <w:docPartBody>
        <w:p w:rsidR="00000000" w:rsidRDefault="00404AB5">
          <w:pPr>
            <w:pStyle w:val="43CA1C302EA447A1B83F18F13F2F690A"/>
          </w:pPr>
          <w:r>
            <w:t>[100]</w:t>
          </w:r>
        </w:p>
      </w:docPartBody>
    </w:docPart>
    <w:docPart>
      <w:docPartPr>
        <w:name w:val="0B02632E9C5D4526B22A16D17FD2B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2DD8C-F457-49BF-85B6-C292D2322181}"/>
      </w:docPartPr>
      <w:docPartBody>
        <w:p w:rsidR="00000000" w:rsidRDefault="00404AB5">
          <w:pPr>
            <w:pStyle w:val="0B02632E9C5D4526B22A16D17FD2B19C"/>
          </w:pPr>
          <w:r>
            <w:t>[Enter a date]</w:t>
          </w:r>
        </w:p>
      </w:docPartBody>
    </w:docPart>
    <w:docPart>
      <w:docPartPr>
        <w:name w:val="FCE78807DFE74453AC0BE5D2584B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87004-C464-40C9-842E-0C704A16C9BA}"/>
      </w:docPartPr>
      <w:docPartBody>
        <w:p w:rsidR="00000000" w:rsidRDefault="00404AB5">
          <w:pPr>
            <w:pStyle w:val="FCE78807DFE74453AC0BE5D2584BBC07"/>
          </w:pPr>
          <w:r w:rsidRPr="00857D02">
            <w:rPr>
              <w:rStyle w:val="PlaceholderText"/>
            </w:rPr>
            <w:t>[Your Company Name]</w:t>
          </w:r>
        </w:p>
      </w:docPartBody>
    </w:docPart>
    <w:docPart>
      <w:docPartPr>
        <w:name w:val="37C0D71631C242AFB1A58262F6E6A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CB3F8-024C-4FE3-AF55-2010523634DB}"/>
      </w:docPartPr>
      <w:docPartBody>
        <w:p w:rsidR="00000000" w:rsidRDefault="00404AB5">
          <w:pPr>
            <w:pStyle w:val="37C0D71631C242AFB1A58262F6E6ACEC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7D3BFEFD71BE4A1C9D0B97920B5BC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F12A5-CA1C-49EB-8DB1-60AA3E7E1CC8}"/>
      </w:docPartPr>
      <w:docPartBody>
        <w:p w:rsidR="00000000" w:rsidRDefault="00404AB5">
          <w:pPr>
            <w:pStyle w:val="7D3BFEFD71BE4A1C9D0B97920B5BCC84"/>
          </w:pPr>
          <w:r w:rsidRPr="00857D02">
            <w:rPr>
              <w:rStyle w:val="PlaceholderText"/>
            </w:rPr>
            <w:t>[Phone]</w:t>
          </w:r>
        </w:p>
      </w:docPartBody>
    </w:docPart>
    <w:docPart>
      <w:docPartPr>
        <w:name w:val="E3A8B122E84547E49F56D389B6A80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BA91B-D898-498C-B027-C8CC3B955892}"/>
      </w:docPartPr>
      <w:docPartBody>
        <w:p w:rsidR="00000000" w:rsidRDefault="00404AB5">
          <w:pPr>
            <w:pStyle w:val="E3A8B122E84547E49F56D389B6A80453"/>
          </w:pPr>
          <w:r w:rsidRPr="00857D02">
            <w:rPr>
              <w:rStyle w:val="PlaceholderText"/>
            </w:rPr>
            <w:t>[e-mail]</w:t>
          </w:r>
        </w:p>
      </w:docPartBody>
    </w:docPart>
    <w:docPart>
      <w:docPartPr>
        <w:name w:val="0263A8AAA68544CA80CE15837761A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9605B-8312-44FE-BF8F-1E7438565207}"/>
      </w:docPartPr>
      <w:docPartBody>
        <w:p w:rsidR="00000000" w:rsidRDefault="00404AB5">
          <w:pPr>
            <w:pStyle w:val="0263A8AAA68544CA80CE15837761AB31"/>
          </w:pPr>
          <w:r w:rsidRPr="00857D02">
            <w:t>[Name]</w:t>
          </w:r>
        </w:p>
      </w:docPartBody>
    </w:docPart>
    <w:docPart>
      <w:docPartPr>
        <w:name w:val="E70DF3EC89714AC98D5F6E3891315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82AB2-E6E6-4294-B7EB-158E67C9DE7E}"/>
      </w:docPartPr>
      <w:docPartBody>
        <w:p w:rsidR="00000000" w:rsidRDefault="00404AB5">
          <w:pPr>
            <w:pStyle w:val="E70DF3EC89714AC98D5F6E38913158AB"/>
          </w:pPr>
          <w:r w:rsidRPr="00857D02">
            <w:rPr>
              <w:rStyle w:val="PlaceholderText"/>
            </w:rPr>
            <w:t>[Company Name]</w:t>
          </w:r>
        </w:p>
      </w:docPartBody>
    </w:docPart>
    <w:docPart>
      <w:docPartPr>
        <w:name w:val="F9496430B4214F1E99C917598F5E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BB014-4CAD-4C7F-B6D4-A9773670DC96}"/>
      </w:docPartPr>
      <w:docPartBody>
        <w:p w:rsidR="00000000" w:rsidRDefault="00404AB5">
          <w:pPr>
            <w:pStyle w:val="F9496430B4214F1E99C917598F5E1DB4"/>
          </w:pPr>
          <w:r w:rsidRPr="00857D02">
            <w:rPr>
              <w:rStyle w:val="PlaceholderText"/>
            </w:rPr>
            <w:t>[Street Address]</w:t>
          </w:r>
        </w:p>
      </w:docPartBody>
    </w:docPart>
    <w:docPart>
      <w:docPartPr>
        <w:name w:val="2C053B276EEF4AB0A03373D4362A2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E951-9E56-4A32-A3E2-EC120E32FA1D}"/>
      </w:docPartPr>
      <w:docPartBody>
        <w:p w:rsidR="00000000" w:rsidRDefault="00404AB5">
          <w:pPr>
            <w:pStyle w:val="2C053B276EEF4AB0A03373D4362A29F7"/>
          </w:pPr>
          <w:r w:rsidRPr="00857D02">
            <w:rPr>
              <w:rStyle w:val="PlaceholderText"/>
            </w:rPr>
            <w:t>[City, ST  ZIP Code</w:t>
          </w:r>
          <w:r>
            <w:rPr>
              <w:rStyle w:val="PlaceholderText"/>
              <w:rFonts w:hint="eastAsia"/>
              <w:lang w:eastAsia="ja-JP"/>
            </w:rPr>
            <w:t>]</w:t>
          </w:r>
        </w:p>
      </w:docPartBody>
    </w:docPart>
    <w:docPart>
      <w:docPartPr>
        <w:name w:val="DF2346BE55DE493AB62D1BFC6A897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5781F-C928-4D17-A087-F46CD368ECE9}"/>
      </w:docPartPr>
      <w:docPartBody>
        <w:p w:rsidR="00000000" w:rsidRDefault="00404AB5">
          <w:pPr>
            <w:pStyle w:val="DF2346BE55DE493AB62D1BFC6A897514"/>
          </w:pPr>
          <w:r w:rsidRPr="00857D02">
            <w:rPr>
              <w:rStyle w:val="PlaceholderText"/>
            </w:rPr>
            <w:t>[Phone]</w:t>
          </w:r>
        </w:p>
      </w:docPartBody>
    </w:docPart>
    <w:docPart>
      <w:docPartPr>
        <w:name w:val="2E1C319CE798463095250727EF3BB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AB4A-8E87-4B50-952D-48E9D4C08C30}"/>
      </w:docPartPr>
      <w:docPartBody>
        <w:p w:rsidR="00000000" w:rsidRDefault="00404AB5">
          <w:pPr>
            <w:pStyle w:val="2E1C319CE798463095250727EF3BB220"/>
          </w:pPr>
          <w:r w:rsidRPr="00857D02">
            <w:t>[ABC12345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04D5F2C565A1442283A00321A23FA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36BDE-EDB7-4B2A-93FB-B71BAA0E8B04}"/>
      </w:docPartPr>
      <w:docPartBody>
        <w:p w:rsidR="00000000" w:rsidRDefault="00404AB5" w:rsidP="00404AB5">
          <w:pPr>
            <w:pStyle w:val="04D5F2C565A1442283A00321A23FA9B3"/>
          </w:pPr>
          <w:r>
            <w:t>[Your company slogan]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B5"/>
    <w:rsid w:val="0040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6F197F6714126B2A2B391E0C96CF3">
    <w:name w:val="8076F197F6714126B2A2B391E0C96CF3"/>
  </w:style>
  <w:style w:type="paragraph" w:customStyle="1" w:styleId="43CA1C302EA447A1B83F18F13F2F690A">
    <w:name w:val="43CA1C302EA447A1B83F18F13F2F690A"/>
  </w:style>
  <w:style w:type="paragraph" w:customStyle="1" w:styleId="0B02632E9C5D4526B22A16D17FD2B19C">
    <w:name w:val="0B02632E9C5D4526B22A16D17FD2B19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E78807DFE74453AC0BE5D2584BBC07">
    <w:name w:val="FCE78807DFE74453AC0BE5D2584BBC07"/>
  </w:style>
  <w:style w:type="paragraph" w:customStyle="1" w:styleId="C2C2718080AB43DF9267E441220FAA54">
    <w:name w:val="C2C2718080AB43DF9267E441220FAA54"/>
  </w:style>
  <w:style w:type="paragraph" w:customStyle="1" w:styleId="37C0D71631C242AFB1A58262F6E6ACEC">
    <w:name w:val="37C0D71631C242AFB1A58262F6E6ACEC"/>
  </w:style>
  <w:style w:type="paragraph" w:customStyle="1" w:styleId="7D3BFEFD71BE4A1C9D0B97920B5BCC84">
    <w:name w:val="7D3BFEFD71BE4A1C9D0B97920B5BCC84"/>
  </w:style>
  <w:style w:type="paragraph" w:customStyle="1" w:styleId="264C340BBEA345888899AFF580F9D817">
    <w:name w:val="264C340BBEA345888899AFF580F9D817"/>
  </w:style>
  <w:style w:type="paragraph" w:customStyle="1" w:styleId="E3A8B122E84547E49F56D389B6A80453">
    <w:name w:val="E3A8B122E84547E49F56D389B6A80453"/>
  </w:style>
  <w:style w:type="paragraph" w:customStyle="1" w:styleId="0263A8AAA68544CA80CE15837761AB31">
    <w:name w:val="0263A8AAA68544CA80CE15837761AB31"/>
  </w:style>
  <w:style w:type="paragraph" w:customStyle="1" w:styleId="E70DF3EC89714AC98D5F6E38913158AB">
    <w:name w:val="E70DF3EC89714AC98D5F6E38913158AB"/>
  </w:style>
  <w:style w:type="paragraph" w:customStyle="1" w:styleId="F9496430B4214F1E99C917598F5E1DB4">
    <w:name w:val="F9496430B4214F1E99C917598F5E1DB4"/>
  </w:style>
  <w:style w:type="paragraph" w:customStyle="1" w:styleId="2C053B276EEF4AB0A03373D4362A29F7">
    <w:name w:val="2C053B276EEF4AB0A03373D4362A29F7"/>
  </w:style>
  <w:style w:type="paragraph" w:customStyle="1" w:styleId="DF2346BE55DE493AB62D1BFC6A897514">
    <w:name w:val="DF2346BE55DE493AB62D1BFC6A897514"/>
  </w:style>
  <w:style w:type="paragraph" w:customStyle="1" w:styleId="2E1C319CE798463095250727EF3BB220">
    <w:name w:val="2E1C319CE798463095250727EF3BB220"/>
  </w:style>
  <w:style w:type="paragraph" w:customStyle="1" w:styleId="C6250110576A4231A235FCD3550E8A22">
    <w:name w:val="C6250110576A4231A235FCD3550E8A22"/>
  </w:style>
  <w:style w:type="paragraph" w:customStyle="1" w:styleId="04D5F2C565A1442283A00321A23FA9B3">
    <w:name w:val="04D5F2C565A1442283A00321A23FA9B3"/>
    <w:rsid w:val="00404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AD43D57-C627-4DDC-9C5A-18A24DDF3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Service-Quote-.dotx</Template>
  <TotalTime>4060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Border design)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Border design)</dc:title>
  <dc:creator>Polycarp Okock</dc:creator>
  <cp:keywords/>
  <cp:lastModifiedBy>Polycarp Okock</cp:lastModifiedBy>
  <cp:revision>7</cp:revision>
  <cp:lastPrinted>2004-09-23T04:45:00Z</cp:lastPrinted>
  <dcterms:created xsi:type="dcterms:W3CDTF">2016-11-02T17:34:00Z</dcterms:created>
  <dcterms:modified xsi:type="dcterms:W3CDTF">2016-11-05T13:18:00Z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TC103747169990</vt:lpwstr>
  </property>
</Properties>
</file>